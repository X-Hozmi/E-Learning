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 xml:space="preserve" xml:embedTrueTypeFonts="1">
  <w:body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7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80" w:lineRule="exact"/>
        <w:ind w:left="5125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Laporan 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280" w:lineRule="exact"/>
        <w:ind w:left="4098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Praktikum Sistem O</w:t>
      </w:r>
      <w:r>
        <w:rPr lang="en-US" sz="28" baseline="0" dirty="0">
          <w:jc w:val="left"/>
          <w:rFonts w:ascii="Calibri" w:hAnsi="Calibri" w:cs="Calibri"/>
          <w:b/>
          <w:bCs/>
          <w:color w:val="000000"/>
          <w:spacing w:val="-3"/>
          <w:sz w:val="28"/>
          <w:szCs w:val="28"/>
        </w:rPr>
        <w:t>p</w:t>
      </w:r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erasi 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280" w:lineRule="exact"/>
        <w:ind w:left="371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Dosen : Mugiarso,S</w:t>
      </w:r>
      <w:r>
        <w:rPr lang="en-US" sz="28" baseline="0" dirty="0">
          <w:jc w:val="left"/>
          <w:rFonts w:ascii="Calibri" w:hAnsi="Calibri" w:cs="Calibri"/>
          <w:b/>
          <w:bCs/>
          <w:color w:val="000000"/>
          <w:spacing w:val="-4"/>
          <w:sz w:val="28"/>
          <w:szCs w:val="28"/>
        </w:rPr>
        <w:t>.</w:t>
      </w:r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Kom,M.Ko</w:t>
      </w:r>
      <w:r>
        <w:rPr lang="en-US" sz="28" baseline="0" dirty="0">
          <w:jc w:val="left"/>
          <w:rFonts w:ascii="Calibri" w:hAnsi="Calibri" w:cs="Calibri"/>
          <w:b/>
          <w:bCs/>
          <w:color w:val="000000"/>
          <w:spacing w:val="-4"/>
          <w:sz w:val="28"/>
          <w:szCs w:val="28"/>
        </w:rPr>
        <w:t>m</w:t>
      </w:r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98" behindDoc="0" locked="0" layoutInCell="1" allowOverlap="1">
            <wp:simplePos x="0" y="0"/>
            <wp:positionH relativeFrom="page">
              <wp:posOffset>2153411</wp:posOffset>
            </wp:positionH>
            <wp:positionV relativeFrom="paragraph">
              <wp:posOffset>-645668</wp:posOffset>
            </wp:positionV>
            <wp:extent cx="3459479" cy="3505200"/>
            <wp:effectExtent l="0" t="0" r="0" b="0"/>
            <wp:wrapNone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0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59479" cy="350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2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80" w:lineRule="exact"/>
        <w:ind w:left="4750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Di susun </w:t>
      </w:r>
      <w:r>
        <w:rPr lang="en-US" sz="28" baseline="0" dirty="0">
          <w:jc w:val="left"/>
          <w:rFonts w:ascii="Calibri" w:hAnsi="Calibri" w:cs="Calibri"/>
          <w:b/>
          <w:bCs/>
          <w:color w:val="000000"/>
          <w:spacing w:val="-3"/>
          <w:sz w:val="28"/>
          <w:szCs w:val="28"/>
        </w:rPr>
        <w:t>o</w:t>
      </w:r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leh </w:t>
      </w:r>
      <w:r>
        <w:rPr lang="en-US" sz="28" baseline="0" dirty="0">
          <w:jc w:val="left"/>
          <w:rFonts w:ascii="Calibri" w:hAnsi="Calibri" w:cs="Calibri"/>
          <w:b/>
          <w:bCs/>
          <w:color w:val="000000"/>
          <w:spacing w:val="-3"/>
          <w:sz w:val="28"/>
          <w:szCs w:val="28"/>
        </w:rPr>
        <w:t>:</w:t>
      </w:r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52" w:after="0" w:line="527" w:lineRule="exact"/>
        <w:ind w:left="4748" w:right="3674" w:hanging="96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RIFKI KURNIA</w:t>
      </w:r>
      <w:r>
        <w:rPr lang="en-US" sz="28" baseline="0" dirty="0">
          <w:jc w:val="left"/>
          <w:rFonts w:ascii="Calibri" w:hAnsi="Calibri" w:cs="Calibri"/>
          <w:b/>
          <w:bCs/>
          <w:color w:val="000000"/>
          <w:spacing w:val="-3"/>
          <w:sz w:val="28"/>
          <w:szCs w:val="28"/>
        </w:rPr>
        <w:t>W</w:t>
      </w:r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AN SETYA B</w:t>
      </w:r>
      <w:r>
        <w:rPr lang="en-US" sz="28" baseline="0" dirty="0">
          <w:jc w:val="left"/>
          <w:rFonts w:ascii="Calibri" w:hAnsi="Calibri" w:cs="Calibri"/>
          <w:b/>
          <w:bCs/>
          <w:color w:val="000000"/>
          <w:spacing w:val="-3"/>
          <w:sz w:val="28"/>
          <w:szCs w:val="28"/>
        </w:rPr>
        <w:t>U</w:t>
      </w:r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DI  </w:t>
      </w: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202010225197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3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527" w:lineRule="exact"/>
        <w:ind w:left="4837" w:right="3282" w:hanging="144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Universitas</w:t>
      </w:r>
      <w:r>
        <w:rPr lang="en-US" sz="28" baseline="0" dirty="0">
          <w:jc w:val="left"/>
          <w:rFonts w:ascii="Calibri" w:hAnsi="Calibri" w:cs="Calibri"/>
          <w:b/>
          <w:bCs/>
          <w:color w:val="000000"/>
          <w:spacing w:val="-4"/>
          <w:sz w:val="28"/>
          <w:szCs w:val="28"/>
        </w:rPr>
        <w:t> </w:t>
      </w:r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Bha</w:t>
      </w:r>
      <w:r>
        <w:rPr lang="en-US" sz="28" baseline="0" dirty="0">
          <w:jc w:val="left"/>
          <w:rFonts w:ascii="Calibri" w:hAnsi="Calibri" w:cs="Calibri"/>
          <w:b/>
          <w:bCs/>
          <w:color w:val="000000"/>
          <w:spacing w:val="-4"/>
          <w:sz w:val="28"/>
          <w:szCs w:val="28"/>
        </w:rPr>
        <w:t>y</w:t>
      </w:r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an</w:t>
      </w:r>
      <w:r>
        <w:rPr lang="en-US" sz="28" baseline="0" dirty="0">
          <w:jc w:val="left"/>
          <w:rFonts w:ascii="Calibri" w:hAnsi="Calibri" w:cs="Calibri"/>
          <w:b/>
          <w:bCs/>
          <w:color w:val="000000"/>
          <w:spacing w:val="-4"/>
          <w:sz w:val="28"/>
          <w:szCs w:val="28"/>
        </w:rPr>
        <w:t>g</w:t>
      </w:r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kara </w:t>
      </w:r>
      <w:r>
        <w:rPr lang="en-US" sz="28" baseline="0" dirty="0">
          <w:jc w:val="left"/>
          <w:rFonts w:ascii="Calibri" w:hAnsi="Calibri" w:cs="Calibri"/>
          <w:b/>
          <w:bCs/>
          <w:color w:val="000000"/>
          <w:spacing w:val="-3"/>
          <w:sz w:val="28"/>
          <w:szCs w:val="28"/>
        </w:rPr>
        <w:t>J</w:t>
      </w:r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akarta Raya  </w:t>
      </w: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Tahun ajaran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240" w:after="0" w:line="280" w:lineRule="exact"/>
        <w:ind w:left="4971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2020/2021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80" w:lineRule="exact"/>
        <w:ind w:left="4708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Kata Pengantar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69" w:lineRule="exact"/>
        <w:ind w:left="920" w:right="1345" w:firstLine="0"/>
      </w:pPr>
      <w:r/>
      <w:r>
        <w:rPr lang="en-US" sz="28" baseline="0" dirty="0">
          <w:jc w:val="left"/>
          <w:rFonts w:ascii="Calibri" w:hAnsi="Calibri" w:cs="Calibri"/>
          <w:color w:val="000000"/>
          <w:sz w:val="28"/>
          <w:szCs w:val="28"/>
        </w:rPr>
        <w:t>Puji syukur ke hadirat Tuhan Yang Maha Esa. Atas rahmat dan hidayah-Nya,  </w:t>
      </w:r>
      <w:r/>
      <w:r>
        <w:rPr lang="en-US" sz="28" baseline="0" dirty="0">
          <w:jc w:val="left"/>
          <w:rFonts w:ascii="Calibri" w:hAnsi="Calibri" w:cs="Calibri"/>
          <w:color w:val="000000"/>
          <w:sz w:val="28"/>
          <w:szCs w:val="28"/>
        </w:rPr>
        <w:t>penulis dapat menyelesaikan tugas makalah yang berjudul "</w:t>
      </w:r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 </w:t>
      </w:r>
      <w:r>
        <w:rPr lang="en-US" sz="28" baseline="0" dirty="0">
          <w:jc w:val="left"/>
          <w:rFonts w:ascii="Calibri" w:hAnsi="Calibri" w:cs="Calibri"/>
          <w:i/>
          <w:iCs/>
          <w:color w:val="000000"/>
          <w:sz w:val="28"/>
          <w:szCs w:val="28"/>
        </w:rPr>
        <w:t>laporan Makalah  </w:t>
      </w:r>
      <w:r/>
      <w:r>
        <w:rPr lang="en-US" sz="28" baseline="0" dirty="0">
          <w:jc w:val="left"/>
          <w:rFonts w:ascii="Calibri" w:hAnsi="Calibri" w:cs="Calibri"/>
          <w:i/>
          <w:iCs/>
          <w:color w:val="000000"/>
          <w:sz w:val="28"/>
          <w:szCs w:val="28"/>
        </w:rPr>
        <w:t>Sist</w:t>
      </w:r>
      <w:r>
        <w:rPr lang="en-US" sz="28" baseline="0" dirty="0">
          <w:jc w:val="left"/>
          <w:rFonts w:ascii="Calibri" w:hAnsi="Calibri" w:cs="Calibri"/>
          <w:i/>
          <w:iCs/>
          <w:color w:val="000000"/>
          <w:spacing w:val="-3"/>
          <w:sz w:val="28"/>
          <w:szCs w:val="28"/>
        </w:rPr>
        <w:t>e</w:t>
      </w:r>
      <w:r>
        <w:rPr lang="en-US" sz="28" baseline="0" dirty="0">
          <w:jc w:val="left"/>
          <w:rFonts w:ascii="Calibri" w:hAnsi="Calibri" w:cs="Calibri"/>
          <w:i/>
          <w:iCs/>
          <w:color w:val="000000"/>
          <w:sz w:val="28"/>
          <w:szCs w:val="28"/>
        </w:rPr>
        <w:t>m O</w:t>
      </w:r>
      <w:r>
        <w:rPr lang="en-US" sz="28" baseline="0" dirty="0">
          <w:jc w:val="left"/>
          <w:rFonts w:ascii="Calibri" w:hAnsi="Calibri" w:cs="Calibri"/>
          <w:i/>
          <w:iCs/>
          <w:color w:val="000000"/>
          <w:spacing w:val="-3"/>
          <w:sz w:val="28"/>
          <w:szCs w:val="28"/>
        </w:rPr>
        <w:t>p</w:t>
      </w:r>
      <w:r>
        <w:rPr lang="en-US" sz="28" baseline="0" dirty="0">
          <w:jc w:val="left"/>
          <w:rFonts w:ascii="Calibri" w:hAnsi="Calibri" w:cs="Calibri"/>
          <w:i/>
          <w:iCs/>
          <w:color w:val="000000"/>
          <w:sz w:val="28"/>
          <w:szCs w:val="28"/>
        </w:rPr>
        <w:t>erasi</w:t>
      </w:r>
      <w:r>
        <w:rPr lang="en-US" sz="28" baseline="0" dirty="0">
          <w:jc w:val="left"/>
          <w:rFonts w:ascii="Calibri" w:hAnsi="Calibri" w:cs="Calibri"/>
          <w:color w:val="000000"/>
          <w:sz w:val="28"/>
          <w:szCs w:val="28"/>
        </w:rPr>
        <w:t> </w:t>
      </w:r>
      <w:r>
        <w:rPr lang="en-US" sz="28" baseline="0" dirty="0">
          <w:jc w:val="left"/>
          <w:rFonts w:ascii="Calibri" w:hAnsi="Calibri" w:cs="Calibri"/>
          <w:color w:val="000000"/>
          <w:sz w:val="28"/>
          <w:szCs w:val="28"/>
        </w:rPr>
        <w:t>“ dengan tepat waktu.</w:t>
      </w:r>
      <w:r>
        <w:rPr lang="en-US" sz="28" baseline="0" dirty="0">
          <w:jc w:val="left"/>
          <w:rFonts w:ascii="Calibri" w:hAnsi="Calibri" w:cs="Calibri"/>
          <w:color w:val="000000"/>
          <w:sz w:val="28"/>
          <w:szCs w:val="28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3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20" w:lineRule="exact"/>
        <w:ind w:left="920" w:right="829" w:firstLine="0"/>
      </w:pP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Mak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l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h disusun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untuk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6"/>
          <w:sz w:val="28"/>
          <w:szCs w:val="28"/>
        </w:rPr>
        <w:t>m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5"/>
          <w:sz w:val="28"/>
          <w:szCs w:val="28"/>
        </w:rPr>
        <w:t>m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enuhi tugas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Mata P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e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lajaran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S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ist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em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 Operasi. 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e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l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in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itu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4"/>
          <w:sz w:val="28"/>
          <w:szCs w:val="28"/>
        </w:rPr>
        <w:t>,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 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m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akal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h ini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be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r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tuju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n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5"/>
          <w:sz w:val="28"/>
          <w:szCs w:val="28"/>
        </w:rPr>
        <w:t>m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ena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5"/>
          <w:sz w:val="28"/>
          <w:szCs w:val="28"/>
        </w:rPr>
        <w:t>m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bah wawas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n  bagi para pe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5"/>
          <w:sz w:val="28"/>
          <w:szCs w:val="28"/>
        </w:rPr>
        <w:t>m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baca dan juga bagi  </w:t>
      </w:r>
      <w:r>
        <w:br w:type="textWrapping" w:clear="all"/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p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e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nulis.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20" w:lineRule="exact"/>
        <w:ind w:left="920" w:right="1222" w:firstLine="0"/>
      </w:pP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Penulis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6"/>
          <w:sz w:val="28"/>
          <w:szCs w:val="28"/>
        </w:rPr>
        <w:t>m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enguc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pkan teri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5"/>
          <w:sz w:val="28"/>
          <w:szCs w:val="28"/>
        </w:rPr>
        <w:t>m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 kasih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k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e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p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b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pak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Mugiarso sel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ku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4"/>
          <w:sz w:val="28"/>
          <w:szCs w:val="28"/>
        </w:rPr>
        <w:t>D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os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e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n M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ta 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Pelajar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n Siste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5"/>
          <w:sz w:val="28"/>
          <w:szCs w:val="28"/>
        </w:rPr>
        <w:t>m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 Operasi. Ucap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n teri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5"/>
          <w:sz w:val="28"/>
          <w:szCs w:val="28"/>
        </w:rPr>
        <w:t>m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 kasih juga disa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5"/>
          <w:sz w:val="28"/>
          <w:szCs w:val="28"/>
        </w:rPr>
        <w:t>m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paik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n kep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se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5"/>
          <w:sz w:val="28"/>
          <w:szCs w:val="28"/>
        </w:rPr>
        <w:t>m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ua 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pih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k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5"/>
          <w:sz w:val="28"/>
          <w:szCs w:val="28"/>
        </w:rPr>
        <w:t>y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ang tel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h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6"/>
          <w:sz w:val="28"/>
          <w:szCs w:val="28"/>
        </w:rPr>
        <w:t>m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5"/>
          <w:sz w:val="28"/>
          <w:szCs w:val="28"/>
        </w:rPr>
        <w:t>m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bantu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diselesaik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nn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4"/>
          <w:sz w:val="28"/>
          <w:szCs w:val="28"/>
        </w:rPr>
        <w:t>y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m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akal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h ini.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19" w:lineRule="exact"/>
        <w:ind w:left="920" w:right="1255" w:firstLine="0"/>
      </w:pP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Penulis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6"/>
          <w:sz w:val="28"/>
          <w:szCs w:val="28"/>
        </w:rPr>
        <w:t>m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en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4"/>
          <w:sz w:val="28"/>
          <w:szCs w:val="28"/>
        </w:rPr>
        <w:t>y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adari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4"/>
          <w:sz w:val="28"/>
          <w:szCs w:val="28"/>
        </w:rPr>
        <w:t>m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ak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l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h ini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6"/>
          <w:sz w:val="28"/>
          <w:szCs w:val="28"/>
        </w:rPr>
        <w:t>m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asih j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uh dari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se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5"/>
          <w:sz w:val="28"/>
          <w:szCs w:val="28"/>
        </w:rPr>
        <w:t>m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purna. Ol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e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h sebab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itu, s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ran  </w:t>
      </w: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n kritik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5"/>
          <w:sz w:val="28"/>
          <w:szCs w:val="28"/>
        </w:rPr>
        <w:t>y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ang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6"/>
          <w:sz w:val="28"/>
          <w:szCs w:val="28"/>
        </w:rPr>
        <w:t>m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emb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ngun dih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rapk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n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4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de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5"/>
          <w:sz w:val="28"/>
          <w:szCs w:val="28"/>
        </w:rPr>
        <w:t>m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i kese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6"/>
          <w:sz w:val="28"/>
          <w:szCs w:val="28"/>
        </w:rPr>
        <w:t>m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purna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n 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4"/>
          <w:sz w:val="28"/>
          <w:szCs w:val="28"/>
        </w:rPr>
        <w:t>m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ak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l</w:t>
      </w:r>
      <w:r>
        <w:rPr lang="en-US" sz="28" baseline="0" dirty="0">
          <w:jc w:val="left"/>
          <w:rFonts w:ascii="Times New Roman" w:hAnsi="Times New Roman" w:cs="Times New Roman"/>
          <w:color w:val="000000"/>
          <w:spacing w:val="-3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h ini.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310" w:lineRule="exact"/>
        <w:ind w:left="920" w:right="0" w:firstLine="0"/>
      </w:pPr>
      <w:r/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BEKASI , 22 SEPTEMBER 2021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3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10" w:lineRule="exact"/>
        <w:ind w:left="4550" w:right="4591" w:firstLine="0"/>
        <w:jc w:val="right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DASAR TEORI  </w:t>
      </w:r>
      <w:r/>
    </w:p>
    <w:p>
      <w:pPr>
        <w:rPr>
          <w:rFonts w:ascii="Times New Roman" w:hAnsi="Times New Roman" w:cs="Times New Roman"/>
          <w:color w:val="010302"/>
        </w:rPr>
        <w:spacing w:before="280" w:after="0" w:line="265" w:lineRule="exact"/>
        <w:ind w:left="92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Perintah DOS adalah perintah-perintah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5"/>
          <w:sz w:val="24"/>
          <w:szCs w:val="24"/>
        </w:rPr>
        <w:t>y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g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dapat dijalankan di dalam sistem operasi  </w:t>
      </w:r>
      <w:r/>
    </w:p>
    <w:p>
      <w:pPr>
        <w:rPr>
          <w:rFonts w:ascii="Times New Roman" w:hAnsi="Times New Roman" w:cs="Times New Roman"/>
          <w:color w:val="010302"/>
        </w:rPr>
        <w:spacing w:before="280" w:after="0" w:line="265" w:lineRule="exact"/>
        <w:ind w:left="92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DOS. Dalam sistem operasi DOS, Terdapat dua jenis perintah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5"/>
          <w:sz w:val="24"/>
          <w:szCs w:val="24"/>
        </w:rPr>
        <w:t>y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aitu:  </w:t>
      </w:r>
      <w:r/>
    </w:p>
    <w:p>
      <w:pPr>
        <w:rPr>
          <w:rFonts w:ascii="Times New Roman" w:hAnsi="Times New Roman" w:cs="Times New Roman"/>
          <w:color w:val="010302"/>
        </w:rPr>
        <w:spacing w:before="280" w:after="0" w:line="265" w:lineRule="exact"/>
        <w:ind w:left="92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A. Perintah internal (internal command),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5"/>
          <w:sz w:val="24"/>
          <w:szCs w:val="24"/>
        </w:rPr>
        <w:t>y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akni perintah-perintah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5"/>
          <w:sz w:val="24"/>
          <w:szCs w:val="24"/>
        </w:rPr>
        <w:t>y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g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telah dimasukkan ke  </w:t>
      </w:r>
      <w:r/>
    </w:p>
    <w:p>
      <w:pPr>
        <w:rPr>
          <w:rFonts w:ascii="Times New Roman" w:hAnsi="Times New Roman" w:cs="Times New Roman"/>
          <w:color w:val="010302"/>
        </w:rPr>
        <w:spacing w:before="280" w:after="0" w:line="265" w:lineRule="exact"/>
        <w:ind w:left="92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dalam command.com (interpreter perintah DOS), sehingga dapat lan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g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sun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g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dieksekusi  </w:t>
      </w:r>
      <w:r/>
    </w:p>
    <w:p>
      <w:pPr>
        <w:rPr>
          <w:rFonts w:ascii="Times New Roman" w:hAnsi="Times New Roman" w:cs="Times New Roman"/>
          <w:color w:val="010302"/>
        </w:rPr>
        <w:spacing w:before="280" w:after="0" w:line="265" w:lineRule="exact"/>
        <w:ind w:left="92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oleh kernel DOS dimana saja.  </w:t>
      </w:r>
      <w:r/>
    </w:p>
    <w:p>
      <w:pPr>
        <w:rPr>
          <w:rFonts w:ascii="Times New Roman" w:hAnsi="Times New Roman" w:cs="Times New Roman"/>
          <w:color w:val="010302"/>
        </w:rPr>
        <w:spacing w:before="280" w:after="0" w:line="265" w:lineRule="exact"/>
        <w:ind w:left="92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Misaln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5"/>
          <w:sz w:val="24"/>
          <w:szCs w:val="24"/>
        </w:rPr>
        <w:t>y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a: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440" w:tblpY="-270"/>
        <w:tblOverlap w:val="never"/>
        "
        <w:tblW w:w="8040" w:type="dxa"/>
        <w:tblLook w:val="04A0" w:firstRow="1" w:lastRow="0" w:firstColumn="1" w:lastColumn="0" w:noHBand="0" w:noVBand="1"/>
      </w:tblPr>
      <w:tblGrid>
        <w:gridCol w:w="4029"/>
        <w:gridCol w:w="4030"/>
      </w:tblGrid>
      <w:tr>
        <w:trPr>
          <w:trHeight w:hRule="exact" w:val="304"/>
        </w:trPr>
        <w:tc>
          <w:tcPr>
            <w:tcW w:w="4029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36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-6095</wp:posOffset>
                  </wp:positionV>
                  <wp:extent cx="6096" cy="6096"/>
                  <wp:effectExtent l="0" t="0" r="0" b="0"/>
                  <wp:wrapNone/>
                  <wp:docPr id="101" name="Freeform 10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3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-6095</wp:posOffset>
                  </wp:positionV>
                  <wp:extent cx="6096" cy="6096"/>
                  <wp:effectExtent l="0" t="0" r="0" b="0"/>
                  <wp:wrapNone/>
                  <wp:docPr id="102" name="Freeform 10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4030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38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paragraph">
                    <wp:posOffset>-6095</wp:posOffset>
                  </wp:positionV>
                  <wp:extent cx="6096" cy="6096"/>
                  <wp:effectExtent l="0" t="0" r="0" b="0"/>
                  <wp:wrapNone/>
                  <wp:docPr id="103" name="Freeform 10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41" behindDoc="0" locked="0" layoutInCell="1" allowOverlap="1">
                  <wp:simplePos x="0" y="0"/>
                  <wp:positionH relativeFrom="page">
                    <wp:posOffset>2559507</wp:posOffset>
                  </wp:positionH>
                  <wp:positionV relativeFrom="paragraph">
                    <wp:posOffset>-6095</wp:posOffset>
                  </wp:positionV>
                  <wp:extent cx="6097" cy="6096"/>
                  <wp:effectExtent l="0" t="0" r="0" b="0"/>
                  <wp:wrapNone/>
                  <wp:docPr id="104" name="Freeform 1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40" behindDoc="0" locked="0" layoutInCell="1" allowOverlap="1">
                  <wp:simplePos x="0" y="0"/>
                  <wp:positionH relativeFrom="page">
                    <wp:posOffset>2559507</wp:posOffset>
                  </wp:positionH>
                  <wp:positionV relativeFrom="paragraph">
                    <wp:posOffset>-6095</wp:posOffset>
                  </wp:positionV>
                  <wp:extent cx="6097" cy="6096"/>
                  <wp:effectExtent l="0" t="0" r="0" b="0"/>
                  <wp:wrapNone/>
                  <wp:docPr id="105" name="Freeform 1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5270"/>
        </w:trPr>
        <w:tc>
          <w:tcPr>
            <w:tcW w:w="402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0" w:line="240" w:lineRule="auto"/>
              <w:ind w:left="112" w:right="0" w:firstLine="0"/>
            </w:pPr>
            <w:r>
              <w:drawing>
                <wp:anchor simplePos="0" relativeHeight="251658431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152</wp:posOffset>
                  </wp:positionV>
                  <wp:extent cx="6096" cy="6096"/>
                  <wp:effectExtent l="0" t="0" r="0" b="0"/>
                  <wp:wrapNone/>
                  <wp:docPr id="106" name="Freeform 1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− MD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291" w:after="0" w:line="240" w:lineRule="auto"/>
              <w:ind w:left="112" w:right="0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− VER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289" w:after="0" w:line="240" w:lineRule="auto"/>
              <w:ind w:left="112" w:right="0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− C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>L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291" w:after="0" w:line="240" w:lineRule="auto"/>
              <w:ind w:left="112" w:right="0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− D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I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291" w:after="0" w:line="240" w:lineRule="auto"/>
              <w:ind w:left="112" w:right="0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− DEL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288" w:after="0" w:line="240" w:lineRule="auto"/>
              <w:ind w:left="112" w:right="0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− PATH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291" w:after="0" w:line="240" w:lineRule="auto"/>
              <w:ind w:left="112" w:right="0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− T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I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ME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288" w:after="0" w:line="240" w:lineRule="auto"/>
              <w:ind w:left="112" w:right="0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− PROMPT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291" w:after="0" w:line="240" w:lineRule="auto"/>
              <w:ind w:left="112" w:right="0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− VER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I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FY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292" w:after="9" w:line="240" w:lineRule="auto"/>
              <w:ind w:left="112" w:right="0" w:firstLine="0"/>
            </w:pPr>
            <w:r>
              <w:drawing>
                <wp:anchor simplePos="0" relativeHeight="25165843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359309</wp:posOffset>
                  </wp:positionV>
                  <wp:extent cx="6096" cy="6095"/>
                  <wp:effectExtent l="0" t="0" r="0" b="0"/>
                  <wp:wrapNone/>
                  <wp:docPr id="107" name="Freeform 1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37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359309</wp:posOffset>
                  </wp:positionV>
                  <wp:extent cx="6096" cy="6095"/>
                  <wp:effectExtent l="0" t="0" r="0" b="0"/>
                  <wp:wrapNone/>
                  <wp:docPr id="108" name="Freeform 1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− DATE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4030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33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109" name="Freeform 1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71705</wp:posOffset>
                  </wp:positionH>
                  <wp:positionV relativeFrom="paragraph">
                    <wp:posOffset>7468</wp:posOffset>
                  </wp:positionV>
                  <wp:extent cx="1114297" cy="3461181"/>
                  <wp:effectExtent l="0" t="0" r="0" b="0"/>
                  <wp:wrapNone/>
                  <wp:docPr id="110" name="Freeform 110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3545459" y="7468"/>
                            <a:ext cx="999997" cy="334688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65" w:lineRule="exact"/>
                                <w:ind w:left="0" w:right="0" w:firstLine="0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− TYPE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280" w:after="0" w:line="265" w:lineRule="exact"/>
                                <w:ind w:left="0" w:right="0" w:firstLine="0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− BREAK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280" w:after="0" w:line="265" w:lineRule="exact"/>
                                <w:ind w:left="0" w:right="0" w:firstLine="0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− CD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280" w:after="0" w:line="265" w:lineRule="exact"/>
                                <w:ind w:left="0" w:right="0" w:firstLine="0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− COPY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280" w:after="0" w:line="265" w:lineRule="exact"/>
                                <w:ind w:left="0" w:right="0" w:firstLine="0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− UN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pacing w:val="-3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OCK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280" w:after="0" w:line="265" w:lineRule="exact"/>
                                <w:ind w:left="0" w:right="0" w:firstLine="0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− VOL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280" w:after="0" w:line="265" w:lineRule="exact"/>
                                <w:ind w:left="0" w:right="0" w:firstLine="0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− RENAME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280" w:after="0" w:line="265" w:lineRule="exact"/>
                                <w:ind w:left="0" w:right="0" w:firstLine="0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−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pacing w:val="-3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OCK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280" w:after="0" w:line="265" w:lineRule="exact"/>
                                <w:ind w:left="0" w:right="0" w:firstLine="0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− EX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pacing w:val="-4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280" w:after="0" w:line="265" w:lineRule="exact"/>
                                <w:ind w:left="0" w:right="0" w:firstLine="0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− Dan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lain-lain.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435" behindDoc="0" locked="0" layoutInCell="1" allowOverlap="1">
                  <wp:simplePos x="0" y="0"/>
                  <wp:positionH relativeFrom="page">
                    <wp:posOffset>2559507</wp:posOffset>
                  </wp:positionH>
                  <wp:positionV relativeFrom="paragraph">
                    <wp:posOffset>0</wp:posOffset>
                  </wp:positionV>
                  <wp:extent cx="6097" cy="6096"/>
                  <wp:effectExtent l="0" t="0" r="0" b="0"/>
                  <wp:wrapNone/>
                  <wp:docPr id="111" name="Freeform 1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2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41" behindDoc="0" locked="0" layoutInCell="1" allowOverlap="1">
            <wp:simplePos x="0" y="0"/>
            <wp:positionH relativeFrom="page">
              <wp:posOffset>3473830</wp:posOffset>
            </wp:positionH>
            <wp:positionV relativeFrom="paragraph">
              <wp:posOffset>-6350</wp:posOffset>
            </wp:positionV>
            <wp:extent cx="6096" cy="6095"/>
            <wp:effectExtent l="0" t="0" r="0" b="0"/>
            <wp:wrapNone/>
            <wp:docPr id="112" name="Freeform 1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45" behindDoc="0" locked="0" layoutInCell="1" allowOverlap="1">
            <wp:simplePos x="0" y="0"/>
            <wp:positionH relativeFrom="page">
              <wp:posOffset>6033261</wp:posOffset>
            </wp:positionH>
            <wp:positionV relativeFrom="paragraph">
              <wp:posOffset>-6350</wp:posOffset>
            </wp:positionV>
            <wp:extent cx="6097" cy="6095"/>
            <wp:effectExtent l="0" t="0" r="0" b="0"/>
            <wp:wrapNone/>
            <wp:docPr id="113" name="Freeform 1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5"/>
                    </a:xfrm>
                    <a:custGeom>
                      <a:rect l="l" t="t" r="r" b="b"/>
                      <a:pathLst>
                        <a:path w="6097" h="6095">
                          <a:moveTo>
                            <a:pt x="0" y="6095"/>
                          </a:moveTo>
                          <a:lnTo>
                            <a:pt x="6097" y="6095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44" behindDoc="0" locked="0" layoutInCell="1" allowOverlap="1">
            <wp:simplePos x="0" y="0"/>
            <wp:positionH relativeFrom="page">
              <wp:posOffset>6033261</wp:posOffset>
            </wp:positionH>
            <wp:positionV relativeFrom="paragraph">
              <wp:posOffset>-6350</wp:posOffset>
            </wp:positionV>
            <wp:extent cx="6097" cy="6095"/>
            <wp:effectExtent l="0" t="0" r="0" b="0"/>
            <wp:wrapNone/>
            <wp:docPr id="114" name="Freeform 1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5"/>
                    </a:xfrm>
                    <a:custGeom>
                      <a:rect l="l" t="t" r="r" b="b"/>
                      <a:pathLst>
                        <a:path w="6097" h="6095">
                          <a:moveTo>
                            <a:pt x="0" y="6095"/>
                          </a:moveTo>
                          <a:lnTo>
                            <a:pt x="6097" y="6095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B. Perintah ekstena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l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(external command)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exact"/>
        <w:ind w:left="1033" w:right="0" w:firstLine="0"/>
      </w:pPr>
      <w:r>
        <w:drawing>
          <wp:anchor simplePos="0" relativeHeight="251658286" behindDoc="0" locked="0" layoutInCell="1" allowOverlap="1">
            <wp:simplePos x="0" y="0"/>
            <wp:positionH relativeFrom="page">
              <wp:posOffset>914704</wp:posOffset>
            </wp:positionH>
            <wp:positionV relativeFrom="line">
              <wp:posOffset>-36831</wp:posOffset>
            </wp:positionV>
            <wp:extent cx="6096" cy="6096"/>
            <wp:effectExtent l="0" t="0" r="0" b="0"/>
            <wp:wrapNone/>
            <wp:docPr id="115" name="Freeform 1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7" behindDoc="0" locked="0" layoutInCell="1" allowOverlap="1">
            <wp:simplePos x="0" y="0"/>
            <wp:positionH relativeFrom="page">
              <wp:posOffset>920800</wp:posOffset>
            </wp:positionH>
            <wp:positionV relativeFrom="line">
              <wp:posOffset>-36831</wp:posOffset>
            </wp:positionV>
            <wp:extent cx="4943221" cy="6096"/>
            <wp:effectExtent l="0" t="0" r="0" b="0"/>
            <wp:wrapNone/>
            <wp:docPr id="116" name="Freeform 1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4943221" cy="6096"/>
                    </a:xfrm>
                    <a:custGeom>
                      <a:rect l="l" t="t" r="r" b="b"/>
                      <a:pathLst>
                        <a:path w="4943221" h="6096">
                          <a:moveTo>
                            <a:pt x="0" y="6096"/>
                          </a:moveTo>
                          <a:lnTo>
                            <a:pt x="4943221" y="6096"/>
                          </a:lnTo>
                          <a:lnTo>
                            <a:pt x="4943221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5" behindDoc="0" locked="0" layoutInCell="1" allowOverlap="1">
            <wp:simplePos x="0" y="0"/>
            <wp:positionH relativeFrom="page">
              <wp:posOffset>914704</wp:posOffset>
            </wp:positionH>
            <wp:positionV relativeFrom="line">
              <wp:posOffset>-36831</wp:posOffset>
            </wp:positionV>
            <wp:extent cx="6096" cy="6096"/>
            <wp:effectExtent l="0" t="0" r="0" b="0"/>
            <wp:wrapNone/>
            <wp:docPr id="117" name="Freeform 1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9" behindDoc="0" locked="0" layoutInCell="1" allowOverlap="1">
            <wp:simplePos x="0" y="0"/>
            <wp:positionH relativeFrom="page">
              <wp:posOffset>5864097</wp:posOffset>
            </wp:positionH>
            <wp:positionV relativeFrom="line">
              <wp:posOffset>-36831</wp:posOffset>
            </wp:positionV>
            <wp:extent cx="6097" cy="6096"/>
            <wp:effectExtent l="0" t="0" r="0" b="0"/>
            <wp:wrapNone/>
            <wp:docPr id="118" name="Freeform 1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8" behindDoc="0" locked="0" layoutInCell="1" allowOverlap="1">
            <wp:simplePos x="0" y="0"/>
            <wp:positionH relativeFrom="page">
              <wp:posOffset>5864097</wp:posOffset>
            </wp:positionH>
            <wp:positionV relativeFrom="line">
              <wp:posOffset>-36831</wp:posOffset>
            </wp:positionV>
            <wp:extent cx="6097" cy="6096"/>
            <wp:effectExtent l="0" t="0" r="0" b="0"/>
            <wp:wrapNone/>
            <wp:docPr id="119" name="Freeform 1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−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FORMAT 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240" w:lineRule="exact"/>
        <w:ind w:left="1033" w:right="0" w:firstLine="0"/>
      </w:pPr>
      <w:r>
        <w:drawing>
          <wp:anchor simplePos="0" relativeHeight="251658290" behindDoc="0" locked="0" layoutInCell="1" allowOverlap="1">
            <wp:simplePos x="0" y="0"/>
            <wp:positionH relativeFrom="page">
              <wp:posOffset>914704</wp:posOffset>
            </wp:positionH>
            <wp:positionV relativeFrom="line">
              <wp:posOffset>-191261</wp:posOffset>
            </wp:positionV>
            <wp:extent cx="6096" cy="1344422"/>
            <wp:effectExtent l="0" t="0" r="0" b="0"/>
            <wp:wrapNone/>
            <wp:docPr id="120" name="Freeform 1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1344422"/>
                    </a:xfrm>
                    <a:custGeom>
                      <a:rect l="l" t="t" r="r" b="b"/>
                      <a:pathLst>
                        <a:path w="6096" h="1344422">
                          <a:moveTo>
                            <a:pt x="0" y="1344422"/>
                          </a:moveTo>
                          <a:lnTo>
                            <a:pt x="6096" y="1344422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1344422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4" behindDoc="0" locked="0" layoutInCell="1" allowOverlap="1">
            <wp:simplePos x="0" y="0"/>
            <wp:positionH relativeFrom="page">
              <wp:posOffset>5864097</wp:posOffset>
            </wp:positionH>
            <wp:positionV relativeFrom="line">
              <wp:posOffset>-191261</wp:posOffset>
            </wp:positionV>
            <wp:extent cx="6097" cy="1344422"/>
            <wp:effectExtent l="0" t="0" r="0" b="0"/>
            <wp:wrapNone/>
            <wp:docPr id="121" name="Freeform 1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1344422"/>
                    </a:xfrm>
                    <a:custGeom>
                      <a:rect l="l" t="t" r="r" b="b"/>
                      <a:pathLst>
                        <a:path w="6097" h="1344422">
                          <a:moveTo>
                            <a:pt x="0" y="1344422"/>
                          </a:moveTo>
                          <a:lnTo>
                            <a:pt x="6097" y="1344422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1344422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−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CHKDS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K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240" w:lineRule="exact"/>
        <w:ind w:left="1033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−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DISKCOPY 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240" w:lineRule="exact"/>
        <w:ind w:left="1033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−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MODE 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240" w:lineRule="exact"/>
        <w:ind w:left="1033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−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LABEL 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240" w:lineRule="exact"/>
        <w:ind w:left="1033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−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FDIS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K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240" w:lineRule="exact"/>
        <w:ind w:left="1033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Dan 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l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ain-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l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ain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93" behindDoc="0" locked="0" layoutInCell="1" allowOverlap="1">
            <wp:simplePos x="0" y="0"/>
            <wp:positionH relativeFrom="page">
              <wp:posOffset>920800</wp:posOffset>
            </wp:positionH>
            <wp:positionV relativeFrom="paragraph">
              <wp:posOffset>43687</wp:posOffset>
            </wp:positionV>
            <wp:extent cx="4943221" cy="6097"/>
            <wp:effectExtent l="0" t="0" r="0" b="0"/>
            <wp:wrapNone/>
            <wp:docPr id="122" name="Freeform 1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4943221" cy="6097"/>
                    </a:xfrm>
                    <a:custGeom>
                      <a:rect l="l" t="t" r="r" b="b"/>
                      <a:pathLst>
                        <a:path w="4943221" h="6097">
                          <a:moveTo>
                            <a:pt x="0" y="6097"/>
                          </a:moveTo>
                          <a:lnTo>
                            <a:pt x="4943221" y="6097"/>
                          </a:lnTo>
                          <a:lnTo>
                            <a:pt x="4943221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2" behindDoc="0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43687</wp:posOffset>
            </wp:positionV>
            <wp:extent cx="6096" cy="6097"/>
            <wp:effectExtent l="0" t="0" r="0" b="0"/>
            <wp:wrapNone/>
            <wp:docPr id="123" name="Freeform 1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1" behindDoc="0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43687</wp:posOffset>
            </wp:positionV>
            <wp:extent cx="6096" cy="6097"/>
            <wp:effectExtent l="0" t="0" r="0" b="0"/>
            <wp:wrapNone/>
            <wp:docPr id="124" name="Freeform 1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6" behindDoc="0" locked="0" layoutInCell="1" allowOverlap="1">
            <wp:simplePos x="0" y="0"/>
            <wp:positionH relativeFrom="page">
              <wp:posOffset>5864097</wp:posOffset>
            </wp:positionH>
            <wp:positionV relativeFrom="paragraph">
              <wp:posOffset>43687</wp:posOffset>
            </wp:positionV>
            <wp:extent cx="6097" cy="6097"/>
            <wp:effectExtent l="0" t="0" r="0" b="0"/>
            <wp:wrapNone/>
            <wp:docPr id="125" name="Freeform 1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7"/>
                    </a:xfrm>
                    <a:custGeom>
                      <a:rect l="l" t="t" r="r" b="b"/>
                      <a:pathLst>
                        <a:path w="6097" h="6097">
                          <a:moveTo>
                            <a:pt x="0" y="6097"/>
                          </a:moveTo>
                          <a:lnTo>
                            <a:pt x="6097" y="6097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5" behindDoc="0" locked="0" layoutInCell="1" allowOverlap="1">
            <wp:simplePos x="0" y="0"/>
            <wp:positionH relativeFrom="page">
              <wp:posOffset>5864097</wp:posOffset>
            </wp:positionH>
            <wp:positionV relativeFrom="paragraph">
              <wp:posOffset>43687</wp:posOffset>
            </wp:positionV>
            <wp:extent cx="6097" cy="6097"/>
            <wp:effectExtent l="0" t="0" r="0" b="0"/>
            <wp:wrapNone/>
            <wp:docPr id="126" name="Freeform 1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7"/>
                    </a:xfrm>
                    <a:custGeom>
                      <a:rect l="l" t="t" r="r" b="b"/>
                      <a:pathLst>
                        <a:path w="6097" h="6097">
                          <a:moveTo>
                            <a:pt x="0" y="6097"/>
                          </a:moveTo>
                          <a:lnTo>
                            <a:pt x="6097" y="6097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80" w:lineRule="exact"/>
        <w:ind w:left="4618" w:right="4662" w:firstLine="0"/>
        <w:jc w:val="right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IMPLEMENTASI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Perintah p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da MS-DOS dan cara pengun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anya, antara la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n: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1. Break  </w:t>
      </w:r>
      <w:r/>
    </w:p>
    <w:p>
      <w:pPr>
        <w:rPr>
          <w:rFonts w:ascii="Times New Roman" w:hAnsi="Times New Roman" w:cs="Times New Roman"/>
          <w:color w:val="010302"/>
        </w:rPr>
        <w:spacing w:before="41" w:after="0" w:line="475" w:lineRule="exact"/>
        <w:ind w:left="920" w:right="2218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Fungsi: untuk menyiapkan pemeriksaan penekanan tombol Cont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ol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-C(diaktifkan  </w:t>
      </w: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atau t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dak diakt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fkan)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Sintaks: Break On At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u Break Off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Contoh: D: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\&gt;Break off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Komentar: penek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nan tomboh Cont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ol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-C tidak akan men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g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hentikan pro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es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2. CHDIR/CD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Fungsi: untuk mengub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h di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ektor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ke dalam path yang 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l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ain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Sintaks: Chd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r [path] Atau CD [p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th]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Contoh: D: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\&gt;CD Nama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iswa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Komentar: berp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nd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h dar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i p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th D:\ ke D:\Nama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iswa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3. CLS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Fungsi: berguna untuk mengh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pus/ mengoson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g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kan isi layar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Sintaks: Cls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Contoh: D: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\&gt;cl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41" w:after="0" w:line="475" w:lineRule="exact"/>
        <w:ind w:left="920" w:right="2218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Komentar: Se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m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ua 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j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eni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teks yan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g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tampil di laya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akan h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lang, dan h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nya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menyisakan prompt MS-DOS dengan sebuah kur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or.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6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4. COPY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Fungsi: fasilita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untuk menggandakan 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uatu file at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u lebih ke dalam drive/lokasi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6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lain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Sintaks: Copy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 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[driv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e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:] [path1] [d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ive:] [p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th2]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Contoh: D: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\&gt;copy re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dme.txt B: 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477" w:lineRule="exact"/>
        <w:ind w:left="920" w:right="2881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Komentar: menggand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kan file re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dme.txt dari drive A: ke dalam drive </w:t>
      </w:r>
      <w:r>
        <w:rPr lang="en-US" sz="24" baseline="0" dirty="0">
          <w:jc w:val="left"/>
          <w:rFonts w:ascii="Calibri" w:hAnsi="Calibri" w:cs="Calibri"/>
          <w:color w:val="000000"/>
          <w:spacing w:val="-4"/>
          <w:sz w:val="24"/>
          <w:szCs w:val="24"/>
        </w:rPr>
        <w:t>B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5. DATE  </w:t>
      </w:r>
      <w:r/>
    </w:p>
    <w:p>
      <w:pPr>
        <w:rPr>
          <w:rFonts w:ascii="Times New Roman" w:hAnsi="Times New Roman" w:cs="Times New Roman"/>
          <w:color w:val="010302"/>
        </w:rPr>
        <w:spacing w:before="41" w:after="0" w:line="475" w:lineRule="exact"/>
        <w:ind w:left="920" w:right="2881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Fung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si: memun</w:t>
      </w:r>
      <w:r>
        <w:rPr lang="en-US" sz="24" baseline="0" dirty="0">
          <w:jc w:val="left"/>
          <w:rFonts w:ascii="Calibri" w:hAnsi="Calibri" w:cs="Calibri"/>
          <w:color w:val="000000"/>
          <w:spacing w:val="-4"/>
          <w:sz w:val="24"/>
          <w:szCs w:val="24"/>
        </w:rPr>
        <w:t>c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ulkan / menetapk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n tanggal p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da jam internal komputer  </w:t>
      </w: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Sintaks: D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te [mm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-dd-yy]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Contoh: D: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\&gt;Date 03-09-2021  </w:t>
      </w:r>
      <w:r/>
    </w:p>
    <w:p>
      <w:pPr>
        <w:spacing w:after="25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475" w:lineRule="exact"/>
        <w:ind w:left="920" w:right="2946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Komentar: mengubah tanggal sistem menjad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t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nggal 3 September 2021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6. DEL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Fungsi: untuk mengh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pus fi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l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e 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tau beber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pa file yang d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nyatakan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Sintaks: Del [drive:] [p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th]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Contoh: D: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\&gt;del help.*  </w:t>
      </w:r>
      <w:r/>
    </w:p>
    <w:p>
      <w:pPr>
        <w:rPr>
          <w:rFonts w:ascii="Times New Roman" w:hAnsi="Times New Roman" w:cs="Times New Roman"/>
          <w:color w:val="010302"/>
        </w:rPr>
        <w:spacing w:before="41" w:after="0" w:line="475" w:lineRule="exact"/>
        <w:ind w:left="920" w:right="2946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Komentar: mengh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pu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semua file y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ng bernam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help deng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n extension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sembaran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g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6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7. DIR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Fungsi: Untuk 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m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enyal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n su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tu file atau 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l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eb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h k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e lokasi lain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Sintaks: Di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[drive:] [p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th] [/p] [/w] [/s] [/o] [/b]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Contoh: D: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\&gt;dir B: /w /o Komentar: semua file ditampilkan dalam drive </w:t>
      </w:r>
      <w:r>
        <w:rPr lang="en-US" sz="24" baseline="0" dirty="0">
          <w:jc w:val="left"/>
          <w:rFonts w:ascii="Calibri" w:hAnsi="Calibri" w:cs="Calibri"/>
          <w:color w:val="000000"/>
          <w:spacing w:val="-4"/>
          <w:sz w:val="24"/>
          <w:szCs w:val="24"/>
        </w:rPr>
        <w:t>B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: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dengan format tampil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n melebar d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n teru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ut nama fi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l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e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476" w:lineRule="exact"/>
        <w:ind w:left="920" w:right="2509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o /A: berguna untuk menampilkan file y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ng mempunyai attr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bute direktori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,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file  </w:t>
      </w: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system, fi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l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e tersembunyi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,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read onl</w:t>
      </w:r>
      <w:r>
        <w:rPr lang="en-US" sz="24" baseline="0" dirty="0">
          <w:jc w:val="left"/>
          <w:rFonts w:ascii="Calibri" w:hAnsi="Calibri" w:cs="Calibri"/>
          <w:color w:val="000000"/>
          <w:spacing w:val="-4"/>
          <w:sz w:val="24"/>
          <w:szCs w:val="24"/>
        </w:rPr>
        <w:t>y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file serta arch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ving file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.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Leb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h si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m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pelnya  </w:t>
      </w: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deng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n cara menambahkan atr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but 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ni maka semua f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le yan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g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ad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dalam  </w:t>
      </w: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direktor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akan dit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mpilk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n.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o /B: berfungs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untuk menampilkan nama fi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l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e saja.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6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o /D: untuk menampilkan file secara horizontal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o /L: untuk menampilkan nama file secara 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l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owercase  </w:t>
      </w:r>
      <w:r/>
    </w:p>
    <w:p>
      <w:pPr>
        <w:rPr>
          <w:rFonts w:ascii="Times New Roman" w:hAnsi="Times New Roman" w:cs="Times New Roman"/>
          <w:color w:val="010302"/>
        </w:rPr>
        <w:spacing w:before="41" w:after="0" w:line="475" w:lineRule="exact"/>
        <w:ind w:left="920" w:right="2797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o /N: untuk menampilk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n fi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l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e deng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n nama for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m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at panjang, tanpa /N n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ma  </w:t>
      </w: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folder “Program Files” 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m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enjad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“progra`1”.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o /O [attr]: untuk men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mpilkan file dengan ter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tur sesuai urutan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.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o -N: menampilkan file 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ecara u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ut sesua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nama (alph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betic)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o -E: menampilkan fi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l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e s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e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cara urut se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uai extens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on (alphabetic)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o -G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: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untuk 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m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enampilk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n fi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l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e urut sesuai group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o -S: untuk men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mpilkan file u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ut sesua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ukuran f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le (dimu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l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ai dari terkecil)  </w:t>
      </w:r>
      <w:r/>
    </w:p>
    <w:p>
      <w:pPr>
        <w:rPr>
          <w:rFonts w:ascii="Times New Roman" w:hAnsi="Times New Roman" w:cs="Times New Roman"/>
          <w:color w:val="010302"/>
        </w:rPr>
        <w:spacing w:before="41" w:after="0" w:line="475" w:lineRule="exact"/>
        <w:ind w:left="920" w:right="2797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o -D: untuk menamp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lkan fi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l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e urut sesuai waktu </w:t>
      </w:r>
      <w:r>
        <w:rPr lang="en-US" sz="24" baseline="0" dirty="0">
          <w:jc w:val="left"/>
          <w:rFonts w:ascii="Calibri" w:hAnsi="Calibri" w:cs="Calibri"/>
          <w:color w:val="000000"/>
          <w:spacing w:val="-4"/>
          <w:sz w:val="24"/>
          <w:szCs w:val="24"/>
        </w:rPr>
        <w:t>(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dimula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dari yang paling  </w:t>
      </w: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lama)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o /P untuk untuk 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m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emp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use sa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t laye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command prompt 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ud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h penuh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o /Q: untuk 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m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enampilkan n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ma pemilik d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ri file  </w:t>
      </w:r>
      <w:r/>
    </w:p>
    <w:p>
      <w:pPr>
        <w:spacing w:after="25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475" w:lineRule="exact"/>
        <w:ind w:left="920" w:right="2557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o /S: untuk men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mpilkan folder bese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ta 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ubdirectory dari file yang terdap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t di  </w:t>
      </w: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dalamnya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.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o /W: untuk men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mpilk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n fi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l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e secar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horizontal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6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8. MKDIR/MD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Fungsi: digunak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n untuk membu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t 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uatu direktori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Sintaks: MD [drive:] [path]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Contoh: D: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\&gt;md progr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m  </w:t>
      </w:r>
      <w:r/>
    </w:p>
    <w:p>
      <w:pPr>
        <w:rPr>
          <w:rFonts w:ascii="Times New Roman" w:hAnsi="Times New Roman" w:cs="Times New Roman"/>
          <w:color w:val="010302"/>
        </w:rPr>
        <w:spacing w:before="41" w:after="0" w:line="475" w:lineRule="exact"/>
        <w:ind w:left="920" w:right="2473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Komentar: membuat d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rektori baru dalam drive A:, dengan p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th D:\p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ogram\  </w:t>
      </w: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9. PATH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Fungsi: untuk menyiapkan jejak pencarian s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e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buah perintah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Sintaks: Path [d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ive:] [path] ; [driv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e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:] [p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th]..................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Contoh: D: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\&gt;Path \program; \dat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; \user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6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475" w:lineRule="exact"/>
        <w:ind w:left="920" w:right="230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Kome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ntar: MS-DOS akan melacak ketiga path ini untuk mencari suatu perintah  </w:t>
      </w: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10. PROMPT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Fungsi: untuk mengub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h p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ompt dari MS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-DO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Sintaks: Prompt [teks] [$karakter] ...........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Contoh: D: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\&gt;pro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m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pt 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nda_di $p$g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Komentar: akan men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g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ubah bentuk D: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\&gt; menjad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Anda_d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D:\&gt;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11. REN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ME /REN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Fungsi: untuk mengub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h n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ma su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tu fi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l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e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Sintaks: Ren [d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ive] [p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th] namafile1 namafi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l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e2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Contoh: D: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\&gt;ren ga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m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bar.jpg image.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j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pg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Komentar: mengubah nama file ga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m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bar.jp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g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menjad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image.jp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g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p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da dri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v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e A: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12. RMDIR/RD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Fungsi: untuk mengh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pus di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ektori dari st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uktu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direktor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kerja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Sintaks: Rd [driv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e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:] [p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th]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Contoh: D: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\&gt;RD p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ogr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m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Komentar: mengh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pu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direktor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p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ogram dari d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ive A: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13. TIME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Fungsi: untuk menampilkan / 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m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enetapk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n jam sistem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6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Sintaks: Time [hh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:mm: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s]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Contoh: D: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\&gt;time 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477" w:lineRule="exact"/>
        <w:ind w:left="920" w:right="5116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Komentar: menampilkan jam sistem sekarang 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ni.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14. CD\ 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477" w:lineRule="exact"/>
        <w:ind w:left="920" w:right="5116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Fungsi: menu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j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u/ men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g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embalikan ke di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ektori 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wal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Sintaks: CD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\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Contoh: D: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\&gt;CD\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Komentar: mengemba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l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ikan ke di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ektori awal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6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15. CD..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Fungsi: untuk kembal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ke direkto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1 level di 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t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snya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Sintaks: CD..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Contoh: D: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\&gt;cd.</w:t>
      </w:r>
      <w:r>
        <w:rPr lang="en-US" sz="24" baseline="0" dirty="0">
          <w:jc w:val="left"/>
          <w:rFonts w:ascii="Calibri" w:hAnsi="Calibri" w:cs="Calibri"/>
          <w:color w:val="000000"/>
          <w:spacing w:val="-4"/>
          <w:sz w:val="24"/>
          <w:szCs w:val="24"/>
        </w:rPr>
        <w:t>.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Komentar: mengemba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l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ikan ke di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ektori 1 le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v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el di atasnya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16. Vol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Fungsi: untukmenamp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lkan label su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tu driv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e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d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n seria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l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numbernya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Sintaks: Vol [drive:]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Contoh: D: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\&gt;vo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l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c: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Komentar: menampilkan 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l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bel 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uatu drive dan serial numbernya.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17. TITLE 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477" w:lineRule="exact"/>
        <w:ind w:left="920" w:right="2475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Fungsi: untuk mengub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h n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ma pada w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ndows t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ttle dengan namau y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ng baru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Sintaks: t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tle [judu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l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yang akan dig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ntik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n]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Contoh: D: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\&gt;title perintah-per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nt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h dasar den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g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an command prompt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Komentar: mengganti nama pad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windows tit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l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e dengan nama baru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18. VE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Fungsi: untuk menget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hui v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e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rsi windows yang dipakai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Sintaks: ver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Contoh: D: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\&gt;ver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Komentar: menampilkan versi windows yan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g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d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pakai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19. EXIT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Fungsi: perintah untuk keluar d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ri c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ommand p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ompt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6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Sintaks: exit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Contoh: D: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\&gt;ex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t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41" w:after="0" w:line="475" w:lineRule="exact"/>
        <w:ind w:left="920" w:right="6052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Komentar: kelu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r dari command prompt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20. TREE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6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476" w:lineRule="exact"/>
        <w:ind w:left="920" w:right="2233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Untuk melihat atau menampilkan sebuah directory dengan semua directory yang  </w:t>
      </w: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ada didalamnya dalam bentuk diagram ( pohon )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 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deng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n menggunakan perint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h  </w:t>
      </w: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TREE . Contoh penggun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an d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ri perintah TREE ini adalah: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D: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\ &gt; TREE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D: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\Praktiku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m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&gt; TREE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21. DELTREE  </w:t>
      </w:r>
      <w:r/>
    </w:p>
    <w:p>
      <w:pPr>
        <w:rPr>
          <w:rFonts w:ascii="Times New Roman" w:hAnsi="Times New Roman" w:cs="Times New Roman"/>
          <w:color w:val="010302"/>
        </w:rPr>
        <w:spacing w:before="39" w:after="0" w:line="478" w:lineRule="exact"/>
        <w:ind w:left="920" w:right="2233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Untuk 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m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engh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pu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sebu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h di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ectory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 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bese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ta 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elu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uh is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nya ( pohon directory )  </w:t>
      </w: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menggunakan perint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h DELTREE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• D: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\&gt; DELTRE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E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Praktikum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200" w:after="0" w:line="280" w:lineRule="exact"/>
        <w:ind w:left="920" w:right="0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Maka dire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c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tory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 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Praktikum bese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ta 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ub-sub di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r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ectorynya akan terhapus</w:t>
      </w:r>
      <w:r>
        <w:rPr lang="en-US" sz="28" baseline="0" dirty="0">
          <w:jc w:val="left"/>
          <w:rFonts w:ascii="Calibri" w:hAnsi="Calibri" w:cs="Calibri"/>
          <w:color w:val="000000"/>
          <w:sz w:val="28"/>
          <w:szCs w:val="28"/>
        </w:rPr>
        <w:t>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1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80" w:lineRule="exact"/>
        <w:ind w:left="4888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PRAKTIKU</w:t>
      </w:r>
      <w:r>
        <w:rPr lang="en-US" sz="28" baseline="0" dirty="0">
          <w:jc w:val="left"/>
          <w:rFonts w:ascii="Calibri" w:hAnsi="Calibri" w:cs="Calibri"/>
          <w:b/>
          <w:bCs/>
          <w:color w:val="000000"/>
          <w:spacing w:val="-3"/>
          <w:sz w:val="28"/>
          <w:szCs w:val="28"/>
        </w:rPr>
        <w:t>M</w:t>
      </w:r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  </w:t>
      </w:r>
      <w:r/>
      <w:r>
        <w:drawing>
          <wp:anchor simplePos="0" relativeHeight="251658267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2684018</wp:posOffset>
            </wp:positionV>
            <wp:extent cx="5943600" cy="3342132"/>
            <wp:effectExtent l="0" t="0" r="0" b="0"/>
            <wp:wrapNone/>
            <wp:docPr id="127" name="Picture 127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>
                      <a:picLocks noChangeAspect="0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2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r>
        <w:drawing>
          <wp:anchor simplePos="0" relativeHeight="25165825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920750</wp:posOffset>
            </wp:positionV>
            <wp:extent cx="5943600" cy="3342132"/>
            <wp:effectExtent l="0" t="0" r="0" b="0"/>
            <wp:wrapNone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>
                      <a:picLocks noChangeAspect="0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2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7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4662170</wp:posOffset>
            </wp:positionV>
            <wp:extent cx="5943600" cy="3342132"/>
            <wp:effectExtent l="0" t="0" r="0" b="0"/>
            <wp:wrapNone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>
                      <a:picLocks noChangeAspect="0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2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7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-97790</wp:posOffset>
            </wp:positionV>
            <wp:extent cx="5943600" cy="1214627"/>
            <wp:effectExtent l="0" t="0" r="0" b="0"/>
            <wp:wrapNone/>
            <wp:docPr id="130" name="Picture 13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>
                      <a:picLocks noChangeAspect="0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214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4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80" w:lineRule="exact"/>
        <w:ind w:left="920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KESIMPULAN  </w:t>
      </w:r>
      <w:r/>
    </w:p>
    <w:p>
      <w:pPr>
        <w:rPr>
          <w:rFonts w:ascii="Times New Roman" w:hAnsi="Times New Roman" w:cs="Times New Roman"/>
          <w:color w:val="010302"/>
        </w:rPr>
        <w:spacing w:before="163" w:after="0" w:line="316" w:lineRule="exact"/>
        <w:ind w:left="920" w:right="1088" w:firstLine="0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Dari hasil Pembelajaran di lab saya bisa menyimpulkan tat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cara penggunaan perintah DO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di  </w:t>
      </w: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command promt 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,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Tidak menemukan kesul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tan d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lam meng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plikasikan penggunaan DOS d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karnakan pember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an materi nya cukup lengkap ,dan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Saya pun menjad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mengert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 perintah-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perintah DOS 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etelah 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m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elaksanakan praktikum y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ng d</w:t>
      </w:r>
      <w:r>
        <w:rPr lang="en-US" sz="24" baseline="0" dirty="0">
          <w:jc w:val="left"/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berikan. 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220" w:after="0" w:line="240" w:lineRule="exact"/>
        <w:ind w:left="4572" w:right="4628" w:firstLine="0"/>
        <w:jc w:val="right"/>
      </w:pPr>
      <w:r/>
      <w:r>
        <w:rPr lang="en-US" sz="24" baseline="0" dirty="0">
          <w:jc w:val="left"/>
          <w:rFonts w:ascii="Calibri" w:hAnsi="Calibri" w:cs="Calibri"/>
          <w:color w:val="000000"/>
          <w:sz w:val="24"/>
          <w:szCs w:val="24"/>
        </w:rPr>
        <w:t>Sekian terimakasih.  </w:t>
      </w:r>
      <w:r/>
    </w:p>
    <w:p>
      <w:r/>
    </w:p>
    <w:sectPr>
      <w:type w:val="continuous"/>
      <w:pgSz w:w="12250" w:h="15850"/>
      <w:pgMar w:top="500" w:right="500" w:bottom="400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0" Type="http://schemas.openxmlformats.org/officeDocument/2006/relationships/image" Target="media/image100.png"/><Relationship Id="rId127" Type="http://schemas.openxmlformats.org/officeDocument/2006/relationships/image" Target="media/image127.png"/><Relationship Id="rId128" Type="http://schemas.openxmlformats.org/officeDocument/2006/relationships/image" Target="media/image128.png"/><Relationship Id="rId129" Type="http://schemas.openxmlformats.org/officeDocument/2006/relationships/image" Target="media/image129.png"/><Relationship Id="rId130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2021-11-16T13:39:19Z</dcterms:created>
  <dcterms:modified xsi:type="dcterms:W3CDTF">2021-11-16T13:39:19Z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